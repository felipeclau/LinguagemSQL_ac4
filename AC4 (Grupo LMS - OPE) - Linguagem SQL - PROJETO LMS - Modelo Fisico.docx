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78"/>
        <w:gridCol w:w="3081"/>
        <w:gridCol w:w="682"/>
        <w:gridCol w:w="2509"/>
      </w:tblGrid>
      <w:tr w:rsidR="007C67FF" w:rsidTr="0042361D">
        <w:trPr>
          <w:jc w:val="center"/>
        </w:trPr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FF" w:rsidRDefault="00024B26" w:rsidP="0042361D">
            <w:pPr>
              <w:pStyle w:val="Ttulo"/>
              <w:spacing w:line="36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2095500" cy="647700"/>
                  <wp:effectExtent l="0" t="0" r="0" b="0"/>
                  <wp:docPr id="1" name="Imagem 1" descr="logo_faculdade_impacta_azu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aculdade_impacta_azu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FF" w:rsidRDefault="007C67FF" w:rsidP="0042361D">
            <w:pPr>
              <w:pStyle w:val="Ttulo"/>
              <w:spacing w:before="12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Banco de Dados</w:t>
            </w:r>
          </w:p>
          <w:p w:rsidR="007C67FF" w:rsidRDefault="007C67FF" w:rsidP="0042361D">
            <w:pPr>
              <w:pStyle w:val="Ttulo"/>
              <w:spacing w:before="120"/>
              <w:rPr>
                <w:sz w:val="22"/>
              </w:rPr>
            </w:pPr>
            <w:r>
              <w:rPr>
                <w:rFonts w:cs="Arial"/>
                <w:sz w:val="22"/>
              </w:rPr>
              <w:t>Linguagem SQL</w:t>
            </w:r>
          </w:p>
          <w:p w:rsidR="007C67FF" w:rsidRDefault="007C67FF" w:rsidP="00131A3A">
            <w:pPr>
              <w:pStyle w:val="Ttulo"/>
              <w:spacing w:before="120"/>
              <w:rPr>
                <w:rFonts w:cs="Arial"/>
                <w:bCs/>
                <w:sz w:val="22"/>
              </w:rPr>
            </w:pPr>
            <w:r w:rsidRPr="00FB1406">
              <w:rPr>
                <w:sz w:val="22"/>
              </w:rPr>
              <w:t>AC</w:t>
            </w:r>
            <w:r w:rsidR="00131A3A">
              <w:rPr>
                <w:sz w:val="22"/>
              </w:rPr>
              <w:t>4</w:t>
            </w:r>
            <w:r w:rsidRPr="00FB1406">
              <w:rPr>
                <w:sz w:val="22"/>
              </w:rPr>
              <w:t xml:space="preserve"> –</w:t>
            </w:r>
            <w:r w:rsidR="00A64E80">
              <w:rPr>
                <w:sz w:val="22"/>
              </w:rPr>
              <w:t xml:space="preserve"> Projeto LMS – Modelo Físico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vAlign w:val="center"/>
          </w:tcPr>
          <w:p w:rsidR="007C67FF" w:rsidRDefault="007C67FF" w:rsidP="0042361D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9426E" w:rsidRPr="0009426E">
              <w:rPr>
                <w:rFonts w:ascii="Arial" w:hAnsi="Arial" w:cs="Arial"/>
                <w:bCs/>
                <w:i/>
              </w:rPr>
              <w:t>Adriano Maia</w:t>
            </w:r>
          </w:p>
        </w:tc>
        <w:tc>
          <w:tcPr>
            <w:tcW w:w="2509" w:type="dxa"/>
            <w:vAlign w:val="center"/>
          </w:tcPr>
          <w:p w:rsidR="007C67FF" w:rsidRDefault="007C67FF" w:rsidP="0042361D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1900390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vAlign w:val="center"/>
          </w:tcPr>
          <w:p w:rsidR="007C67FF" w:rsidRDefault="007C67FF" w:rsidP="0042361D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 w:rsidR="0009426E">
              <w:rPr>
                <w:rFonts w:ascii="Arial" w:hAnsi="Arial" w:cs="Arial"/>
                <w:i/>
              </w:rPr>
              <w:t xml:space="preserve"> Bruno de Andrade Barroca</w:t>
            </w:r>
          </w:p>
        </w:tc>
        <w:tc>
          <w:tcPr>
            <w:tcW w:w="2509" w:type="dxa"/>
            <w:vAlign w:val="center"/>
          </w:tcPr>
          <w:p w:rsidR="007C67FF" w:rsidRDefault="007C67FF" w:rsidP="0042361D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1900794</w:t>
            </w:r>
          </w:p>
        </w:tc>
      </w:tr>
      <w:tr w:rsidR="00A64E80" w:rsidTr="00A64E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 w:rsidR="0009426E">
              <w:rPr>
                <w:rFonts w:ascii="Arial" w:hAnsi="Arial" w:cs="Arial"/>
                <w:i/>
              </w:rPr>
              <w:t xml:space="preserve"> Felipe Chin Lau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1900416</w:t>
            </w:r>
          </w:p>
        </w:tc>
      </w:tr>
      <w:tr w:rsidR="00A64E80" w:rsidTr="00A64E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ind w:left="14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 w:rsidR="0009426E">
              <w:rPr>
                <w:rFonts w:ascii="Arial" w:hAnsi="Arial" w:cs="Arial"/>
                <w:i/>
              </w:rPr>
              <w:t xml:space="preserve"> Leticia Marques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E80" w:rsidRDefault="00A64E80" w:rsidP="004D62D4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RA:</w:t>
            </w:r>
            <w:r w:rsidR="0009426E">
              <w:rPr>
                <w:rFonts w:ascii="Arial" w:hAnsi="Arial" w:cs="Arial"/>
                <w:i/>
              </w:rPr>
              <w:t xml:space="preserve"> 1802200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259" w:type="dxa"/>
            <w:vAlign w:val="center"/>
          </w:tcPr>
          <w:p w:rsidR="007C67FF" w:rsidRDefault="007C67FF" w:rsidP="0042361D">
            <w:pPr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Turma:</w:t>
            </w:r>
            <w:r>
              <w:rPr>
                <w:rFonts w:ascii="Arial" w:hAnsi="Arial" w:cs="Arial"/>
              </w:rPr>
              <w:t xml:space="preserve"> </w:t>
            </w:r>
            <w:r w:rsidR="0009426E">
              <w:rPr>
                <w:rFonts w:ascii="Arial" w:hAnsi="Arial" w:cs="Arial"/>
              </w:rPr>
              <w:t>Banco de Dados</w:t>
            </w:r>
          </w:p>
        </w:tc>
        <w:tc>
          <w:tcPr>
            <w:tcW w:w="3259" w:type="dxa"/>
            <w:gridSpan w:val="2"/>
            <w:vAlign w:val="center"/>
          </w:tcPr>
          <w:p w:rsidR="007C67FF" w:rsidRDefault="007C67FF" w:rsidP="00423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Série: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2º</w:t>
            </w:r>
          </w:p>
        </w:tc>
        <w:tc>
          <w:tcPr>
            <w:tcW w:w="3191" w:type="dxa"/>
            <w:gridSpan w:val="2"/>
            <w:vAlign w:val="center"/>
          </w:tcPr>
          <w:p w:rsidR="007C67FF" w:rsidRDefault="007C67FF" w:rsidP="000942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Data:</w:t>
            </w:r>
            <w:r w:rsidR="0009426E">
              <w:rPr>
                <w:rFonts w:ascii="Arial" w:hAnsi="Arial" w:cs="Arial"/>
              </w:rPr>
              <w:t xml:space="preserve"> 23</w:t>
            </w:r>
            <w:r w:rsidRPr="000C1F10">
              <w:rPr>
                <w:rFonts w:ascii="Arial" w:hAnsi="Arial" w:cs="Arial"/>
              </w:rPr>
              <w:t>/</w:t>
            </w:r>
            <w:r w:rsidR="0009426E">
              <w:rPr>
                <w:rFonts w:ascii="Arial" w:hAnsi="Arial" w:cs="Arial"/>
              </w:rPr>
              <w:t>09</w:t>
            </w:r>
            <w:r w:rsidRPr="000C1F10">
              <w:rPr>
                <w:rFonts w:ascii="Arial" w:hAnsi="Arial" w:cs="Arial"/>
              </w:rPr>
              <w:t>/</w:t>
            </w:r>
            <w:r w:rsidR="0009426E">
              <w:rPr>
                <w:rFonts w:ascii="Arial" w:hAnsi="Arial" w:cs="Arial"/>
              </w:rPr>
              <w:t>2019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  <w:jc w:val="center"/>
        </w:trPr>
        <w:tc>
          <w:tcPr>
            <w:tcW w:w="9709" w:type="dxa"/>
            <w:gridSpan w:val="5"/>
            <w:tcBorders>
              <w:bottom w:val="single" w:sz="4" w:space="0" w:color="auto"/>
            </w:tcBorders>
            <w:vAlign w:val="center"/>
          </w:tcPr>
          <w:p w:rsidR="007C67FF" w:rsidRDefault="007C67FF" w:rsidP="0042361D">
            <w:pPr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Professor(a) Responsável:</w:t>
            </w:r>
            <w:r>
              <w:rPr>
                <w:rFonts w:ascii="Arial" w:hAnsi="Arial" w:cs="Arial"/>
              </w:rPr>
              <w:t xml:space="preserve"> Gustavo Bianchi Maia</w:t>
            </w:r>
          </w:p>
        </w:tc>
      </w:tr>
      <w:tr w:rsidR="007C67FF" w:rsidTr="00423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0"/>
          <w:jc w:val="center"/>
        </w:trPr>
        <w:tc>
          <w:tcPr>
            <w:tcW w:w="9709" w:type="dxa"/>
            <w:gridSpan w:val="5"/>
            <w:tcBorders>
              <w:bottom w:val="single" w:sz="4" w:space="0" w:color="auto"/>
            </w:tcBorders>
          </w:tcPr>
          <w:p w:rsidR="007C67FF" w:rsidRDefault="007C67FF" w:rsidP="0042361D">
            <w:pPr>
              <w:pStyle w:val="Rodap"/>
              <w:tabs>
                <w:tab w:val="clear" w:pos="4419"/>
                <w:tab w:val="clear" w:pos="8838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               (                                                                          )                     Visto do Prof.</w:t>
            </w:r>
          </w:p>
        </w:tc>
      </w:tr>
    </w:tbl>
    <w:p w:rsidR="00A64E80" w:rsidRDefault="00A64E80" w:rsidP="00A64E80">
      <w:pPr>
        <w:ind w:left="360"/>
        <w:jc w:val="both"/>
        <w:rPr>
          <w:rFonts w:ascii="Arial" w:hAnsi="Arial" w:cs="Arial"/>
          <w:b/>
          <w:bCs/>
          <w:sz w:val="16"/>
        </w:rPr>
      </w:pPr>
    </w:p>
    <w:p w:rsidR="0009426E" w:rsidRDefault="0009426E" w:rsidP="00A64E80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1º - Relatório da entrega</w:t>
      </w:r>
    </w:p>
    <w:p w:rsidR="0009426E" w:rsidRPr="0009426E" w:rsidRDefault="0009426E" w:rsidP="00292ACD">
      <w:pPr>
        <w:ind w:left="708"/>
        <w:jc w:val="both"/>
        <w:rPr>
          <w:rFonts w:ascii="Arial" w:hAnsi="Arial" w:cs="Arial"/>
          <w:bCs/>
        </w:rPr>
      </w:pPr>
      <w:r w:rsidRPr="0009426E">
        <w:rPr>
          <w:rFonts w:ascii="Arial" w:hAnsi="Arial" w:cs="Arial"/>
          <w:bCs/>
        </w:rPr>
        <w:t>Para conclusão da primeira entrega do projeto LMS, realizamos a seguinte alteração:</w:t>
      </w:r>
    </w:p>
    <w:p w:rsidR="0009426E" w:rsidRPr="0009426E" w:rsidRDefault="0009426E" w:rsidP="00A64E80">
      <w:pPr>
        <w:ind w:left="360"/>
        <w:jc w:val="both"/>
        <w:rPr>
          <w:rFonts w:ascii="Arial" w:hAnsi="Arial" w:cs="Arial"/>
          <w:bCs/>
          <w:sz w:val="12"/>
          <w:szCs w:val="12"/>
        </w:rPr>
      </w:pPr>
    </w:p>
    <w:p w:rsidR="00585DBE" w:rsidRDefault="0009426E" w:rsidP="00292ACD">
      <w:pPr>
        <w:ind w:left="360" w:firstLine="348"/>
        <w:jc w:val="both"/>
        <w:rPr>
          <w:rFonts w:ascii="Arial" w:hAnsi="Arial" w:cs="Arial"/>
          <w:bCs/>
          <w:i/>
        </w:rPr>
      </w:pPr>
      <w:r w:rsidRPr="0009426E">
        <w:rPr>
          <w:rFonts w:ascii="Arial" w:hAnsi="Arial" w:cs="Arial"/>
          <w:bCs/>
        </w:rPr>
        <w:t xml:space="preserve">Dentro da regra de negócio do modelo original encontramos </w:t>
      </w:r>
      <w:r w:rsidRPr="0009426E">
        <w:rPr>
          <w:rFonts w:ascii="Arial" w:hAnsi="Arial" w:cs="Arial"/>
          <w:b/>
          <w:bCs/>
        </w:rPr>
        <w:t>“Toda FK terá o nome ID + &lt;tabela de destino&gt;, ou seja: IDCoordenador é FK relacionado à tabela Colaborador, coluna ID”</w:t>
      </w:r>
      <w:r w:rsidRPr="0009426E">
        <w:rPr>
          <w:rFonts w:ascii="Arial" w:hAnsi="Arial" w:cs="Arial"/>
          <w:bCs/>
        </w:rPr>
        <w:t>. Desta forma, durante o processo de criação das tab</w:t>
      </w:r>
      <w:r>
        <w:rPr>
          <w:rFonts w:ascii="Arial" w:hAnsi="Arial" w:cs="Arial"/>
          <w:bCs/>
        </w:rPr>
        <w:t xml:space="preserve">elas, percebemos que </w:t>
      </w:r>
      <w:r w:rsidRPr="0009426E">
        <w:rPr>
          <w:rFonts w:ascii="Arial" w:hAnsi="Arial" w:cs="Arial"/>
          <w:bCs/>
        </w:rPr>
        <w:t xml:space="preserve">algumas </w:t>
      </w:r>
      <w:r w:rsidRPr="0009426E">
        <w:rPr>
          <w:rFonts w:ascii="Arial" w:hAnsi="Arial" w:cs="Arial"/>
          <w:bCs/>
          <w:i/>
        </w:rPr>
        <w:t>foreign keys</w:t>
      </w:r>
      <w:r>
        <w:rPr>
          <w:rFonts w:ascii="Arial" w:hAnsi="Arial" w:cs="Arial"/>
          <w:bCs/>
          <w:i/>
        </w:rPr>
        <w:t xml:space="preserve"> </w:t>
      </w:r>
      <w:r w:rsidR="00585DBE" w:rsidRPr="00585DBE">
        <w:rPr>
          <w:rFonts w:ascii="Arial" w:hAnsi="Arial" w:cs="Arial"/>
          <w:bCs/>
        </w:rPr>
        <w:t>teriam o mesmo nome.</w:t>
      </w:r>
      <w:r w:rsidR="00585DBE">
        <w:rPr>
          <w:rFonts w:ascii="Arial" w:hAnsi="Arial" w:cs="Arial"/>
          <w:bCs/>
          <w:i/>
        </w:rPr>
        <w:t xml:space="preserve"> </w:t>
      </w:r>
    </w:p>
    <w:p w:rsidR="00585DBE" w:rsidRPr="00585DBE" w:rsidRDefault="00585DBE" w:rsidP="00585DBE">
      <w:pPr>
        <w:ind w:left="360"/>
        <w:jc w:val="both"/>
        <w:rPr>
          <w:rFonts w:ascii="Arial" w:hAnsi="Arial" w:cs="Arial"/>
          <w:bCs/>
        </w:rPr>
      </w:pPr>
      <w:r w:rsidRPr="00585DBE">
        <w:rPr>
          <w:rFonts w:ascii="Arial" w:hAnsi="Arial" w:cs="Arial"/>
          <w:bCs/>
        </w:rPr>
        <w:t>Exemplo: As</w:t>
      </w:r>
      <w:r>
        <w:rPr>
          <w:rFonts w:ascii="Arial" w:hAnsi="Arial" w:cs="Arial"/>
          <w:bCs/>
          <w:i/>
        </w:rPr>
        <w:t xml:space="preserve"> foreign keys </w:t>
      </w:r>
      <w:r>
        <w:rPr>
          <w:rFonts w:ascii="Arial" w:hAnsi="Arial" w:cs="Arial"/>
          <w:bCs/>
        </w:rPr>
        <w:t>das tabelas Disciplina e DisciplinaOfertada seriam nomeadas de forma idêntica o que traria confusão ao projeto e até mesmo em uma busca futura</w:t>
      </w:r>
      <w:r w:rsidR="00C85D4E">
        <w:rPr>
          <w:rFonts w:ascii="Arial" w:hAnsi="Arial" w:cs="Arial"/>
          <w:bCs/>
        </w:rPr>
        <w:t xml:space="preserve"> dentro do banco de dados</w:t>
      </w:r>
      <w:r>
        <w:rPr>
          <w:rFonts w:ascii="Arial" w:hAnsi="Arial" w:cs="Arial"/>
          <w:bCs/>
        </w:rPr>
        <w:t>. P</w:t>
      </w:r>
      <w:r w:rsidR="00C85D4E">
        <w:rPr>
          <w:rFonts w:ascii="Arial" w:hAnsi="Arial" w:cs="Arial"/>
          <w:bCs/>
        </w:rPr>
        <w:t>ara facilitar esta etapa</w:t>
      </w:r>
      <w:r>
        <w:rPr>
          <w:rFonts w:ascii="Arial" w:hAnsi="Arial" w:cs="Arial"/>
          <w:bCs/>
        </w:rPr>
        <w:t>, decid</w:t>
      </w:r>
      <w:r w:rsidR="00C85D4E">
        <w:rPr>
          <w:rFonts w:ascii="Arial" w:hAnsi="Arial" w:cs="Arial"/>
          <w:bCs/>
        </w:rPr>
        <w:t xml:space="preserve">imos por manter a regra do </w:t>
      </w:r>
      <w:r>
        <w:rPr>
          <w:rFonts w:ascii="Arial" w:hAnsi="Arial" w:cs="Arial"/>
          <w:bCs/>
        </w:rPr>
        <w:t>modelo original + &lt;tabela de origem&gt;</w:t>
      </w:r>
      <w:r w:rsidR="00C85D4E">
        <w:rPr>
          <w:rFonts w:ascii="Arial" w:hAnsi="Arial" w:cs="Arial"/>
          <w:bCs/>
        </w:rPr>
        <w:t>, ou seja: a FK IDCoordenador da tabela Disciplina ficaria IDCoordenadorDisciplina,</w:t>
      </w:r>
      <w:r>
        <w:rPr>
          <w:rFonts w:ascii="Arial" w:hAnsi="Arial" w:cs="Arial"/>
          <w:bCs/>
        </w:rPr>
        <w:t xml:space="preserve"> </w:t>
      </w:r>
      <w:r w:rsidR="00C85D4E">
        <w:rPr>
          <w:rFonts w:ascii="Arial" w:hAnsi="Arial" w:cs="Arial"/>
          <w:bCs/>
        </w:rPr>
        <w:t xml:space="preserve">assim </w:t>
      </w:r>
      <w:r>
        <w:rPr>
          <w:rFonts w:ascii="Arial" w:hAnsi="Arial" w:cs="Arial"/>
          <w:bCs/>
        </w:rPr>
        <w:t xml:space="preserve">melhorando a distribuição </w:t>
      </w:r>
      <w:r w:rsidR="00C85D4E">
        <w:rPr>
          <w:rFonts w:ascii="Arial" w:hAnsi="Arial" w:cs="Arial"/>
          <w:bCs/>
        </w:rPr>
        <w:t xml:space="preserve">das </w:t>
      </w:r>
      <w:r w:rsidR="00C85D4E" w:rsidRPr="00C85D4E">
        <w:rPr>
          <w:rFonts w:ascii="Arial" w:hAnsi="Arial" w:cs="Arial"/>
          <w:bCs/>
          <w:i/>
        </w:rPr>
        <w:t>foreign keys</w:t>
      </w:r>
      <w:r w:rsidR="00C85D4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dentro do projeto.</w:t>
      </w:r>
    </w:p>
    <w:p w:rsidR="0009426E" w:rsidRDefault="0009426E" w:rsidP="0009426E">
      <w:pPr>
        <w:ind w:left="360"/>
        <w:jc w:val="both"/>
        <w:rPr>
          <w:rFonts w:ascii="Arial" w:hAnsi="Arial" w:cs="Arial"/>
          <w:b/>
          <w:bCs/>
        </w:rPr>
      </w:pPr>
    </w:p>
    <w:p w:rsidR="0009426E" w:rsidRDefault="0009426E" w:rsidP="0009426E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Tecnologias:</w:t>
      </w:r>
    </w:p>
    <w:p w:rsidR="0009426E" w:rsidRPr="0009426E" w:rsidRDefault="0009426E" w:rsidP="0009426E">
      <w:pPr>
        <w:ind w:left="360"/>
        <w:jc w:val="both"/>
        <w:rPr>
          <w:rFonts w:ascii="Arial" w:hAnsi="Arial" w:cs="Arial"/>
          <w:bCs/>
        </w:rPr>
      </w:pPr>
      <w:r w:rsidRPr="0009426E">
        <w:rPr>
          <w:rFonts w:ascii="Arial" w:hAnsi="Arial" w:cs="Arial"/>
          <w:bCs/>
        </w:rPr>
        <w:t>Tipo do banco de dados: Microsoft SQL Server</w:t>
      </w:r>
    </w:p>
    <w:p w:rsidR="0009426E" w:rsidRPr="0009426E" w:rsidRDefault="0009426E" w:rsidP="0009426E">
      <w:pPr>
        <w:ind w:left="360"/>
        <w:jc w:val="both"/>
        <w:rPr>
          <w:rFonts w:ascii="Arial" w:hAnsi="Arial" w:cs="Arial"/>
          <w:bCs/>
        </w:rPr>
      </w:pPr>
      <w:r w:rsidRPr="0009426E">
        <w:rPr>
          <w:rFonts w:ascii="Arial" w:hAnsi="Arial" w:cs="Arial"/>
          <w:bCs/>
        </w:rPr>
        <w:t>Diagrama visual: Microsoft SQL Server</w:t>
      </w:r>
    </w:p>
    <w:p w:rsidR="0009426E" w:rsidRDefault="0009426E" w:rsidP="0009426E">
      <w:pPr>
        <w:ind w:left="360"/>
        <w:jc w:val="both"/>
        <w:rPr>
          <w:rFonts w:ascii="Arial" w:hAnsi="Arial" w:cs="Arial"/>
          <w:b/>
          <w:bCs/>
        </w:rPr>
      </w:pPr>
    </w:p>
    <w:p w:rsidR="00292ACD" w:rsidRDefault="00C85D4E" w:rsidP="00C85D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</w:p>
    <w:p w:rsidR="00A64E80" w:rsidRPr="00535A25" w:rsidRDefault="00292ACD" w:rsidP="00C85D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2E1581" w:rsidRPr="00535A25">
        <w:rPr>
          <w:rFonts w:ascii="Arial" w:hAnsi="Arial" w:cs="Arial"/>
          <w:b/>
          <w:bCs/>
        </w:rPr>
        <w:lastRenderedPageBreak/>
        <w:t>2</w:t>
      </w:r>
      <w:r w:rsidR="00A64E80" w:rsidRPr="00535A25">
        <w:rPr>
          <w:rFonts w:ascii="Arial" w:hAnsi="Arial" w:cs="Arial"/>
          <w:b/>
          <w:bCs/>
        </w:rPr>
        <w:t xml:space="preserve">º </w:t>
      </w:r>
      <w:r w:rsidR="00C85D4E">
        <w:rPr>
          <w:rFonts w:ascii="Arial" w:hAnsi="Arial" w:cs="Arial"/>
          <w:b/>
          <w:bCs/>
        </w:rPr>
        <w:t>- Diagrama visual das tabelas (</w:t>
      </w:r>
      <w:r w:rsidR="00A64E80" w:rsidRPr="00535A25">
        <w:rPr>
          <w:rFonts w:ascii="Arial" w:hAnsi="Arial" w:cs="Arial"/>
          <w:b/>
          <w:bCs/>
        </w:rPr>
        <w:t xml:space="preserve">SSMS, Myadmin, Erwin, Visio.... ) </w:t>
      </w:r>
    </w:p>
    <w:p w:rsidR="00A64E80" w:rsidRPr="00535A25" w:rsidRDefault="00A64E80" w:rsidP="005D4255">
      <w:pPr>
        <w:numPr>
          <w:ilvl w:val="2"/>
          <w:numId w:val="11"/>
        </w:numPr>
        <w:jc w:val="both"/>
        <w:rPr>
          <w:rFonts w:ascii="Arial" w:hAnsi="Arial" w:cs="Arial"/>
          <w:b/>
          <w:bCs/>
        </w:rPr>
      </w:pPr>
      <w:r w:rsidRPr="00535A25">
        <w:rPr>
          <w:rFonts w:ascii="Arial" w:hAnsi="Arial" w:cs="Arial"/>
          <w:b/>
          <w:bCs/>
        </w:rPr>
        <w:t xml:space="preserve">Formato da entrega </w:t>
      </w:r>
      <w:r w:rsidRPr="00535A25">
        <w:rPr>
          <w:rFonts w:ascii="Arial" w:hAnsi="Arial" w:cs="Arial"/>
          <w:b/>
          <w:bCs/>
        </w:rPr>
        <w:sym w:font="Wingdings" w:char="F0E0"/>
      </w:r>
      <w:r w:rsidRPr="00535A25">
        <w:rPr>
          <w:rFonts w:ascii="Arial" w:hAnsi="Arial" w:cs="Arial"/>
          <w:b/>
          <w:bCs/>
        </w:rPr>
        <w:t xml:space="preserve"> imagem ( .JPG, etc ) </w:t>
      </w:r>
    </w:p>
    <w:p w:rsidR="004D62D4" w:rsidRPr="00535A25" w:rsidRDefault="00A64E80" w:rsidP="005D4255">
      <w:pPr>
        <w:numPr>
          <w:ilvl w:val="2"/>
          <w:numId w:val="11"/>
        </w:numPr>
        <w:jc w:val="both"/>
        <w:rPr>
          <w:rFonts w:ascii="Arial" w:hAnsi="Arial" w:cs="Arial"/>
          <w:b/>
          <w:bCs/>
        </w:rPr>
      </w:pPr>
      <w:r w:rsidRPr="00535A25">
        <w:rPr>
          <w:rFonts w:ascii="Arial" w:hAnsi="Arial" w:cs="Arial"/>
          <w:b/>
          <w:bCs/>
        </w:rPr>
        <w:t>Os nomes das tabelas, colunas e relacionamentos devem estar legíveis.</w:t>
      </w:r>
    </w:p>
    <w:p w:rsidR="00A64E80" w:rsidRDefault="00A64E80" w:rsidP="005D4255">
      <w:pPr>
        <w:numPr>
          <w:ilvl w:val="2"/>
          <w:numId w:val="11"/>
        </w:numPr>
        <w:jc w:val="both"/>
        <w:rPr>
          <w:rFonts w:ascii="Arial" w:hAnsi="Arial" w:cs="Arial"/>
          <w:b/>
          <w:bCs/>
        </w:rPr>
      </w:pPr>
      <w:r w:rsidRPr="00535A25">
        <w:rPr>
          <w:rFonts w:ascii="Arial" w:hAnsi="Arial" w:cs="Arial"/>
          <w:b/>
          <w:bCs/>
        </w:rPr>
        <w:t>São</w:t>
      </w:r>
      <w:r w:rsidR="00C85D4E">
        <w:rPr>
          <w:rFonts w:ascii="Arial" w:hAnsi="Arial" w:cs="Arial"/>
          <w:b/>
          <w:bCs/>
        </w:rPr>
        <w:t xml:space="preserve"> permitidas múltiplas imagens (</w:t>
      </w:r>
      <w:r w:rsidRPr="00535A25">
        <w:rPr>
          <w:rFonts w:ascii="Arial" w:hAnsi="Arial" w:cs="Arial"/>
          <w:b/>
          <w:bCs/>
        </w:rPr>
        <w:t>caso o modelo não esteja visível em apenas uma imagem ).</w:t>
      </w:r>
    </w:p>
    <w:p w:rsidR="007E14BD" w:rsidRPr="00535A25" w:rsidRDefault="007E14BD" w:rsidP="007E14BD">
      <w:pPr>
        <w:jc w:val="both"/>
        <w:rPr>
          <w:rFonts w:ascii="Arial" w:hAnsi="Arial" w:cs="Arial"/>
          <w:b/>
          <w:bCs/>
        </w:rPr>
      </w:pPr>
    </w:p>
    <w:p w:rsidR="00A64E80" w:rsidRPr="00535A25" w:rsidRDefault="007E14BD" w:rsidP="00C85D4E">
      <w:pPr>
        <w:jc w:val="both"/>
        <w:rPr>
          <w:rFonts w:ascii="Arial" w:hAnsi="Arial" w:cs="Arial"/>
          <w:b/>
          <w:bCs/>
        </w:rPr>
      </w:pPr>
      <w:r w:rsidRPr="007E14BD">
        <w:drawing>
          <wp:inline distT="0" distB="0" distL="0" distR="0">
            <wp:extent cx="6646545" cy="657853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5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92ACD">
        <w:rPr>
          <w:rFonts w:ascii="Arial" w:hAnsi="Arial" w:cs="Arial"/>
          <w:b/>
          <w:bCs/>
        </w:rPr>
        <w:br w:type="page"/>
      </w:r>
      <w:r w:rsidR="002E1581" w:rsidRPr="00535A25">
        <w:rPr>
          <w:rFonts w:ascii="Arial" w:hAnsi="Arial" w:cs="Arial"/>
          <w:b/>
          <w:bCs/>
        </w:rPr>
        <w:lastRenderedPageBreak/>
        <w:t>3</w:t>
      </w:r>
      <w:r w:rsidR="00A64E80" w:rsidRPr="00535A25">
        <w:rPr>
          <w:rFonts w:ascii="Arial" w:hAnsi="Arial" w:cs="Arial"/>
          <w:b/>
          <w:bCs/>
        </w:rPr>
        <w:t xml:space="preserve">º - Código de criação ( create / alter ) </w:t>
      </w:r>
    </w:p>
    <w:p w:rsidR="00A64E80" w:rsidRDefault="00A64E80" w:rsidP="007C67FF">
      <w:pPr>
        <w:ind w:left="364"/>
        <w:jc w:val="both"/>
        <w:rPr>
          <w:rFonts w:ascii="Arial" w:hAnsi="Arial" w:cs="Arial"/>
          <w:bCs/>
          <w:sz w:val="16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/*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Faculdade Impacta de Tecnologia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Projeto LMS (Learning Management System)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Curso: Banco de Dados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Disciplina: Linguagem SQL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*/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DATABASE ProjetoLMS;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USE ProjetoLMS;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Usuario(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 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[Login]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Senha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DtExpedição DATE NOT NULL CONSTRAINT DF_DataExpedição DEFAULT '01/01/1900',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Pk_Usuario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UQ_LoginUsuario UNIQUE([Login]),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Coordenador(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 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Nome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ID_Usuario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Email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Celular TINYINT,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Pk_Coordenador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UQ_EmailCoordenador UNIQUE(Email),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UQ_CelularCoordenador UNIQUE(Celular),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Ck_CelularCoordenador CHECK ( Celular LIKE '[0-9][0-9][0-9]) [0-9][0-9][0-9][0-9][0-9][0-9][0-9][0-9][0-9]'),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fk_CoordenadorUsuario FOREIGN KEY (ID_USUARIO) REFERENCES Usuario (ID)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Aluno(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ID INT NOT NULL IDENTITY 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Nome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ID_Usuario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Email VARCHAR 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Celular TINYINT,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RA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Foto VARCHAR (50)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Pk_Aluno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UQ_EmailAluno UNIQUE(Email),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UQ_CelularAluno UNIQUE(Celular),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Ck_CelularAluno CHECK ( Celular LIKE '[0-9][0-9][0-9]) [0-9][0-9][0-9][0-9][0-9][0-9][0-9][0-9][0-9]'),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fk_AlunoUsuario FOREIGN KEY (ID_USUARIO) REFERENCES Usuario (ID)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Professor(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Id_usuario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Email VARCHAR(100),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Celular TINYINT,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Apelido VARCHAR(50)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PK_Professor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FK_IDId_usuarioProfessor FOREIGN KEY (Id_usuario) REFERENCES Usuario(ID),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UQ_EmailProfessor UNIQUE(Email),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UQ_CelularProfessor UNIQUE(Celular)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Disciplina(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Nome VARCHAR(100)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[Data] DATE NOT NULL CONSTRAINT DF_DataDisciplina DEFAULT(GETDATE()),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[Status] VARCHAR(7) NOT NULL CONSTRAINT DF_StatusDisciplina DEFAULT 'Aberta',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PlanoDeEnsino VARCHAR(200)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CargaHoraria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Competencias VARCHAR(200)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Habilidades VARCHAR(200)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Ementa VARCHAR(5000)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ConteudoProgramatico VARCHAR(5000)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BibliograficaBasica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BibliograficaComplementar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PercentualPratico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PercentualTeorico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IdCoordenador INT NOT NULL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PK_Disciplina PRIMARY KEY(ID),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FK_IDCoordenadorDisciplina FOREIGN KEY (IdCoordenador) REFERENCES Coordenador(ID),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UQ_NomeDisciplina UNIQUE(Nome),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CK_StatusDisciplina CHECK([Status] IN('Aberta','Fechada')),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CK_PercentualPraticoDisciplina CHECK(PercentualPratico &gt;= 0 AND PercentualPratico &lt;= 100),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CK_PercentualTeoricoDisciplina CHECK(PercentualTeorico &gt;= 0 AND PercentualTeorico &lt;= 100)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Curso(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NomeCurso VARCHAR(30)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 </w:t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PK_IdCurso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 </w:t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UQ_NomeCurso UNIQUE (NomeCurso)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DisciplinaOfertada(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IdCoordenador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DtInicioMatricula DATE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DtFimMatricula DATE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IdDisciplina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IdCurso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Ano SMALLINT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Semestre TINYINT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Turma CHAR(1)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IdProfessor INT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Metodologia VARCHAR(3000)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Recursos VARCHAR(3000)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CriterioAvaliacao VARCHAR(3000)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PlanoDeAulas VARCHAR(3000) NULL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PK_DisciplinaOfertada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FK_IDCoordenadorDisciplinaOfertada FOREIGN KEY (IdCoordenador) REFERENCES Coordenador(ID),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FK_IDDisciplinaDisciplinaOfertada FOREIGN KEY (IdDisciplina) REFERENCES Disciplina(ID),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FK_IDCursoDisciplinaOfertada FOREIGN KEY (IdCurso) REFERENCES Curso(ID),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PK_IDProfessorDisciplinaOfertada FOREIGN KEY (IdProfessor) REFERENCES Professor(ID),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CK_AnoDisciplinaOfertada CHECK(Ano BETWEEN 1900 AND 2100),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</w:r>
      <w:r w:rsidRPr="00292ACD">
        <w:rPr>
          <w:rFonts w:ascii="Courier New" w:hAnsi="Courier New" w:cs="Courier New"/>
          <w:bCs/>
          <w:sz w:val="18"/>
        </w:rPr>
        <w:tab/>
        <w:t>CONSTRAINT CK_SemestreDisciplinaOfertada CHECK(Semestre BETWEEN 1 AND 2),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CK_TurmaDisciplinaOfertada CHECK(Turma LIKE '[A-Z]'),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UQ_ValidaOfertaDisciplinaOfertada UNIQUE(idDisciplina, idCurso, Ano, Semestre, Turma)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SolicitacaoMatricula(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</w:t>
      </w: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IdAluno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IdDisciplinaOferdatada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DtSolicitacao DATE NOT NULL CONSTRAINT DF_DtSolicitacao DEFAULT 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--"IdCoordenador não é obrigatório de ser preenchido, porém, quando o coordenador aprová-la (ie: alterar o status da mesma), seu ID deve ser preenchido.--&gt;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IdCoordenador INT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Status VARCHAR(10) NOT NULL CONSTRAINT DF_Status DEFAULT ('Solicitada'),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CONSTRAINT CK_Status CHECK (Status IN ('Solicitada', 'Aprovada', 'Rejeitada', 'Cancelada')),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 xml:space="preserve">-- Alterado FK_IdAluno para FK_IdAlunoSolicitacaoMatribula --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FK_IdAlunoSolicitacaoMatricula FOREIGN KEY (IdAluno) REFERENCES Aluno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FK_IdDisciplinaOfertada FOREIGN KEY (IdDisciplinaOferdatada) REFERENCES DisciplinaOfertada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Atividade(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Titulo VARCHAR(50)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Descricao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Conteudo VARCHAR(3000)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Tipo VARCHAR(14) NOT NULL CONSTRAINT CK_Tipo CHECK (Tipo IN ('Resposta Aberta','Teste')),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Extras VARCHAR(30)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 xml:space="preserve">   </w:t>
      </w:r>
      <w:r w:rsidRPr="00292ACD">
        <w:rPr>
          <w:rFonts w:ascii="Courier New" w:hAnsi="Courier New" w:cs="Courier New"/>
          <w:bCs/>
          <w:sz w:val="18"/>
        </w:rPr>
        <w:tab/>
        <w:t>IdProfessor INT NOT NULL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 xml:space="preserve">CONSTRAINT Pk_Atividade PRIMARY KEY (ID), -- NECESSARIO INCLUIR PK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FK_IdProfessor FOREIGN KEY (IdProfessor) REFERENCES Professor (ID)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AtividadeVinculada(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IdAtividade INT NOT NULL,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IdProfessor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IdDisciplinaOferdatada INT NOT NULL,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 xml:space="preserve">Rotulo VARCHAR(30) NOT NULL, 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Status VARCHAR(30)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DtInicioRespostas DATE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DtFimRespostas DATE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Pk_AtividadeVinculada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FKIdAtividade FOREIGN KEY (IdAtividade) REFERENCES Atividade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FKIdProfessor FOREIGN KEY (IdProfessor) REFERENCES Professor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FKIdDisciplinaOfertada FOREIGN KEY (IdDisciplinaOferdatada) REFERENCES DisciplinaOfertada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UQ_Rotulo UNIQUE (Rotulo),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CK_StatusAtvVcl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CHECK ([Status] in ('Disponibilizada','Aberta', 'Fechada', 'Encerrada', 'Prorrogada'))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Entrega(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  <w:r w:rsidRPr="00292ACD">
        <w:rPr>
          <w:rFonts w:ascii="Courier New" w:hAnsi="Courier New" w:cs="Courier New"/>
          <w:bCs/>
          <w:sz w:val="18"/>
        </w:rPr>
        <w:tab/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IdAluno INT NOT NULL 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IdAtividadevinculada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Titulo VARCHAR(500),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Resposta VARCHAR(500),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DtEntrega DATE NOT NULL CONSTRAINT DtEntrega DEFAULT 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[Status] VARCHAR(10) NOT NULL CONSTRAINT DF_StatusEtg DEFAULT 'Entregue',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IdProfessor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Nota numeric(4, 2),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DtAvaliacao DATE,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Obs VARCHAR(500),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Pk_Entrega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FK_Id_Aluno FOREIGN KEY (IdAluno) REFERENCES Aluno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FK_Id_Atividadevinculada FOREIGN KEY (IdAtividadevinculada) REFERENCES Atividadevinculada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FK_Id_Professor FOREIGN KEY (IdProfessor) REFERENCES Professor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CK_StatusEtg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CHECK ([Status] in ('Entregue','Corrigido'))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GO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CREATE TABLE Mensagem(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 INT NOT NULL IDENTITY(1,1),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IdAluno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IdProfessor INT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Assunto VARCHAR(500)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lastRenderedPageBreak/>
        <w:tab/>
        <w:t>Referência VARCHAR(500)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Conteúdo VARCHAR(500)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Status VARCHAR(10) NOT NULL,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DtEnvio DATE NOT NULL CONSTRAINT DtEnvio DEFAULT (GETDATE()),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DtResposta DATE,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  <w:t>Resposta DATE,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Pk_Mensagem PRIMARY KEY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FKId_Aluno FOREIGN KEY (IdAluno) REFERENCES Aluno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FKId_Professor FOREIGN KEY (IdProfessor) REFERENCES Professor (ID),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CONSTRAINT CK_StatusEMsg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</w:r>
      <w:r w:rsidRPr="00292ACD">
        <w:rPr>
          <w:rFonts w:ascii="Courier New" w:hAnsi="Courier New" w:cs="Courier New"/>
          <w:bCs/>
          <w:sz w:val="18"/>
        </w:rPr>
        <w:tab/>
        <w:t>CHECK ([Status] in ('Entregue', 'Lido', 'Respondido'))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);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/*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Projeto LMS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Alterações realizadas: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 Alteração do nome de ProjetoLMSVTESTE para ProjetoLMS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 Criar a PRIMARY KEY da tabela Atividade para dar continuidade na cração da tabela AtividadeVinculada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 Duvidas na criação da tabela Mensagem: "Quando o destinatário ler a mensagem ele deve alterar o status para Lido; e quando ela for respondida, preencher a DtRespostae o campo resposta; além de alterar o status para Respondido."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*/</w:t>
      </w:r>
    </w:p>
    <w:p w:rsidR="00292ACD" w:rsidRPr="00292ACD" w:rsidRDefault="00292ACD" w:rsidP="00292ACD">
      <w:pPr>
        <w:spacing w:before="120"/>
        <w:ind w:left="426"/>
        <w:rPr>
          <w:rFonts w:ascii="Courier New" w:hAnsi="Courier New" w:cs="Courier New"/>
          <w:bCs/>
          <w:sz w:val="18"/>
        </w:rPr>
      </w:pPr>
      <w:r w:rsidRPr="00292ACD">
        <w:rPr>
          <w:rFonts w:ascii="Courier New" w:hAnsi="Courier New" w:cs="Courier New"/>
          <w:bCs/>
          <w:sz w:val="18"/>
        </w:rPr>
        <w:t>------------------------------------------------------------------------------------------------------</w:t>
      </w:r>
    </w:p>
    <w:p w:rsidR="00292ACD" w:rsidRDefault="00292ACD" w:rsidP="00292ACD">
      <w:pPr>
        <w:spacing w:before="120"/>
        <w:rPr>
          <w:rFonts w:ascii="Arial" w:hAnsi="Arial" w:cs="Arial"/>
          <w:sz w:val="18"/>
        </w:rPr>
      </w:pPr>
    </w:p>
    <w:sectPr w:rsidR="00292ACD" w:rsidSect="007C67FF">
      <w:footerReference w:type="even" r:id="rId9"/>
      <w:footerReference w:type="default" r:id="rId10"/>
      <w:pgSz w:w="11907" w:h="16840" w:code="9"/>
      <w:pgMar w:top="720" w:right="720" w:bottom="720" w:left="720" w:header="68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CBD" w:rsidRDefault="006D4CBD">
      <w:r>
        <w:separator/>
      </w:r>
    </w:p>
  </w:endnote>
  <w:endnote w:type="continuationSeparator" w:id="0">
    <w:p w:rsidR="006D4CBD" w:rsidRDefault="006D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61" w:rsidRDefault="006B26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B2661" w:rsidRDefault="006B26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61" w:rsidRDefault="006B26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1948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6B2661" w:rsidRDefault="006B266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CBD" w:rsidRDefault="006D4CBD">
      <w:r>
        <w:separator/>
      </w:r>
    </w:p>
  </w:footnote>
  <w:footnote w:type="continuationSeparator" w:id="0">
    <w:p w:rsidR="006D4CBD" w:rsidRDefault="006D4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60E4"/>
    <w:multiLevelType w:val="hybridMultilevel"/>
    <w:tmpl w:val="B84A5E26"/>
    <w:lvl w:ilvl="0" w:tplc="2E828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8FA3E">
      <w:start w:val="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C4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8A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A0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4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AC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4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81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CD03C1"/>
    <w:multiLevelType w:val="hybridMultilevel"/>
    <w:tmpl w:val="50261462"/>
    <w:lvl w:ilvl="0" w:tplc="D7322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832B6"/>
    <w:multiLevelType w:val="hybridMultilevel"/>
    <w:tmpl w:val="1B6411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4830"/>
    <w:multiLevelType w:val="hybridMultilevel"/>
    <w:tmpl w:val="B036B054"/>
    <w:lvl w:ilvl="0" w:tplc="11F428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548DB"/>
    <w:multiLevelType w:val="hybridMultilevel"/>
    <w:tmpl w:val="7E0C0B0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C4FA6"/>
    <w:multiLevelType w:val="hybridMultilevel"/>
    <w:tmpl w:val="BED0B8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6C7"/>
    <w:multiLevelType w:val="hybridMultilevel"/>
    <w:tmpl w:val="FCEC8B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3FAF2C2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793006"/>
    <w:multiLevelType w:val="hybridMultilevel"/>
    <w:tmpl w:val="0AD632C4"/>
    <w:lvl w:ilvl="0" w:tplc="7F58D4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3430"/>
    <w:multiLevelType w:val="hybridMultilevel"/>
    <w:tmpl w:val="D096B9C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1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83463B2"/>
    <w:multiLevelType w:val="hybridMultilevel"/>
    <w:tmpl w:val="D90C4E48"/>
    <w:lvl w:ilvl="0" w:tplc="8DF217D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066A3"/>
    <w:multiLevelType w:val="hybridMultilevel"/>
    <w:tmpl w:val="751E6260"/>
    <w:lvl w:ilvl="0" w:tplc="CAEAF9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47522"/>
    <w:multiLevelType w:val="hybridMultilevel"/>
    <w:tmpl w:val="C478DB6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8F156E"/>
    <w:multiLevelType w:val="hybridMultilevel"/>
    <w:tmpl w:val="707CE0B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  <w:num w:numId="12">
    <w:abstractNumId w:val="9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77"/>
    <w:rsid w:val="00024B26"/>
    <w:rsid w:val="00026656"/>
    <w:rsid w:val="00044296"/>
    <w:rsid w:val="0008195F"/>
    <w:rsid w:val="00091394"/>
    <w:rsid w:val="0009426E"/>
    <w:rsid w:val="000C1F10"/>
    <w:rsid w:val="000C70A3"/>
    <w:rsid w:val="000D311D"/>
    <w:rsid w:val="000D5F83"/>
    <w:rsid w:val="000D6DF5"/>
    <w:rsid w:val="000D7967"/>
    <w:rsid w:val="000E2E0D"/>
    <w:rsid w:val="000E5CF1"/>
    <w:rsid w:val="000E7D74"/>
    <w:rsid w:val="001100EE"/>
    <w:rsid w:val="00131A3A"/>
    <w:rsid w:val="00153B87"/>
    <w:rsid w:val="00167C74"/>
    <w:rsid w:val="001908A3"/>
    <w:rsid w:val="001A0450"/>
    <w:rsid w:val="001D1B4C"/>
    <w:rsid w:val="001D2816"/>
    <w:rsid w:val="001D5291"/>
    <w:rsid w:val="0020010D"/>
    <w:rsid w:val="00200965"/>
    <w:rsid w:val="00200A48"/>
    <w:rsid w:val="00215F7A"/>
    <w:rsid w:val="0023377E"/>
    <w:rsid w:val="00236167"/>
    <w:rsid w:val="00260E96"/>
    <w:rsid w:val="00271D3D"/>
    <w:rsid w:val="00290FB7"/>
    <w:rsid w:val="0029277C"/>
    <w:rsid w:val="00292ACD"/>
    <w:rsid w:val="002B67B6"/>
    <w:rsid w:val="002E1581"/>
    <w:rsid w:val="00302696"/>
    <w:rsid w:val="0031244E"/>
    <w:rsid w:val="00317478"/>
    <w:rsid w:val="00323AC0"/>
    <w:rsid w:val="00326AC9"/>
    <w:rsid w:val="00367E7D"/>
    <w:rsid w:val="00380429"/>
    <w:rsid w:val="003B3E3D"/>
    <w:rsid w:val="003C4794"/>
    <w:rsid w:val="004105AA"/>
    <w:rsid w:val="0042361D"/>
    <w:rsid w:val="00434177"/>
    <w:rsid w:val="0043472F"/>
    <w:rsid w:val="00457F07"/>
    <w:rsid w:val="004B16FE"/>
    <w:rsid w:val="004D5B74"/>
    <w:rsid w:val="004D62D4"/>
    <w:rsid w:val="004D7938"/>
    <w:rsid w:val="004F6471"/>
    <w:rsid w:val="00500847"/>
    <w:rsid w:val="00515867"/>
    <w:rsid w:val="00516034"/>
    <w:rsid w:val="00520520"/>
    <w:rsid w:val="0053586C"/>
    <w:rsid w:val="00535A25"/>
    <w:rsid w:val="0055311F"/>
    <w:rsid w:val="00567644"/>
    <w:rsid w:val="0057066D"/>
    <w:rsid w:val="00573AD0"/>
    <w:rsid w:val="00585DBE"/>
    <w:rsid w:val="00586E73"/>
    <w:rsid w:val="005B3CF8"/>
    <w:rsid w:val="005C6882"/>
    <w:rsid w:val="005D4143"/>
    <w:rsid w:val="005D4255"/>
    <w:rsid w:val="005D6B23"/>
    <w:rsid w:val="005E34D2"/>
    <w:rsid w:val="005F0007"/>
    <w:rsid w:val="0061287D"/>
    <w:rsid w:val="00623C54"/>
    <w:rsid w:val="0067096A"/>
    <w:rsid w:val="006975F5"/>
    <w:rsid w:val="006B2661"/>
    <w:rsid w:val="006D4CBD"/>
    <w:rsid w:val="007000C7"/>
    <w:rsid w:val="00712A9B"/>
    <w:rsid w:val="00750846"/>
    <w:rsid w:val="0075085A"/>
    <w:rsid w:val="0075419A"/>
    <w:rsid w:val="00775339"/>
    <w:rsid w:val="007A64F5"/>
    <w:rsid w:val="007C14D4"/>
    <w:rsid w:val="007C67FF"/>
    <w:rsid w:val="007E14BD"/>
    <w:rsid w:val="00854F6C"/>
    <w:rsid w:val="008B3A02"/>
    <w:rsid w:val="008E6E2E"/>
    <w:rsid w:val="008F2B72"/>
    <w:rsid w:val="00921622"/>
    <w:rsid w:val="009439A6"/>
    <w:rsid w:val="00971ECD"/>
    <w:rsid w:val="0097420D"/>
    <w:rsid w:val="0097642A"/>
    <w:rsid w:val="00985E93"/>
    <w:rsid w:val="009B115C"/>
    <w:rsid w:val="009B34DB"/>
    <w:rsid w:val="009B7D1F"/>
    <w:rsid w:val="009C060E"/>
    <w:rsid w:val="009C1236"/>
    <w:rsid w:val="009C1948"/>
    <w:rsid w:val="009D07E7"/>
    <w:rsid w:val="009D2E3F"/>
    <w:rsid w:val="009F2ED5"/>
    <w:rsid w:val="00A13FF6"/>
    <w:rsid w:val="00A15AE8"/>
    <w:rsid w:val="00A22D4B"/>
    <w:rsid w:val="00A31FDD"/>
    <w:rsid w:val="00A52CDB"/>
    <w:rsid w:val="00A64E80"/>
    <w:rsid w:val="00A822B2"/>
    <w:rsid w:val="00A85F04"/>
    <w:rsid w:val="00A97D9C"/>
    <w:rsid w:val="00AC3AEF"/>
    <w:rsid w:val="00AE0B8A"/>
    <w:rsid w:val="00B17CEA"/>
    <w:rsid w:val="00B24D42"/>
    <w:rsid w:val="00B55593"/>
    <w:rsid w:val="00B71D0C"/>
    <w:rsid w:val="00B71E9B"/>
    <w:rsid w:val="00B75339"/>
    <w:rsid w:val="00BE1678"/>
    <w:rsid w:val="00BE17AC"/>
    <w:rsid w:val="00BE58D5"/>
    <w:rsid w:val="00BE7035"/>
    <w:rsid w:val="00C01D04"/>
    <w:rsid w:val="00C05B48"/>
    <w:rsid w:val="00C13106"/>
    <w:rsid w:val="00C25AAE"/>
    <w:rsid w:val="00C76353"/>
    <w:rsid w:val="00C85D4E"/>
    <w:rsid w:val="00CB1531"/>
    <w:rsid w:val="00CC3557"/>
    <w:rsid w:val="00CE0DB1"/>
    <w:rsid w:val="00D4516B"/>
    <w:rsid w:val="00D47F24"/>
    <w:rsid w:val="00D85C61"/>
    <w:rsid w:val="00D931FC"/>
    <w:rsid w:val="00DB5739"/>
    <w:rsid w:val="00E14F38"/>
    <w:rsid w:val="00E23191"/>
    <w:rsid w:val="00E42F0E"/>
    <w:rsid w:val="00E47EE7"/>
    <w:rsid w:val="00E55D99"/>
    <w:rsid w:val="00E626E0"/>
    <w:rsid w:val="00E960BD"/>
    <w:rsid w:val="00ED1E21"/>
    <w:rsid w:val="00EF00E7"/>
    <w:rsid w:val="00FB05DB"/>
    <w:rsid w:val="00FB1406"/>
    <w:rsid w:val="00FC65AA"/>
    <w:rsid w:val="00FD7291"/>
    <w:rsid w:val="00F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CA1A"/>
  <w15:chartTrackingRefBased/>
  <w15:docId w15:val="{44679CEC-3D62-482A-AF1D-8509DA54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ascii="Comic Sans MS" w:hAnsi="Comic Sans MS"/>
      <w:b/>
      <w:sz w:val="28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Comic Sans MS" w:hAnsi="Comic Sans MS"/>
      <w:b/>
      <w:sz w:val="28"/>
    </w:rPr>
  </w:style>
  <w:style w:type="paragraph" w:styleId="Ttulo5">
    <w:name w:val="heading 5"/>
    <w:basedOn w:val="Normal"/>
    <w:next w:val="Normal"/>
    <w:qFormat/>
    <w:pPr>
      <w:keepNext/>
      <w:ind w:left="142"/>
      <w:jc w:val="center"/>
      <w:outlineLvl w:val="4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Corpodetexto">
    <w:name w:val="Body Text"/>
    <w:basedOn w:val="Normal"/>
    <w:pPr>
      <w:spacing w:line="360" w:lineRule="auto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2">
    <w:name w:val="Body Text Indent 2"/>
    <w:basedOn w:val="Normal"/>
    <w:pPr>
      <w:spacing w:before="120" w:after="120"/>
      <w:ind w:firstLine="851"/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Corpodetexto2">
    <w:name w:val="Body Text 2"/>
    <w:basedOn w:val="Normal"/>
    <w:rPr>
      <w:rFonts w:ascii="Comic Sans MS" w:hAnsi="Comic Sans MS"/>
      <w:sz w:val="22"/>
    </w:rPr>
  </w:style>
  <w:style w:type="paragraph" w:styleId="Recuodecorpodetexto">
    <w:name w:val="Body Text Indent"/>
    <w:basedOn w:val="Normal"/>
    <w:pPr>
      <w:ind w:firstLine="284"/>
      <w:jc w:val="both"/>
    </w:pPr>
    <w:rPr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MquinadeescreverHTML">
    <w:name w:val="HTML Typewriter"/>
    <w:rPr>
      <w:rFonts w:ascii="Courier New" w:eastAsia="Courier New" w:hAnsi="Courier New" w:cs="Courier New"/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table" w:styleId="Tabelacomgrade">
    <w:name w:val="Table Grid"/>
    <w:basedOn w:val="Tabelanormal"/>
    <w:rsid w:val="009F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51603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1603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085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7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6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0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MODELOS\FAS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FASP</Template>
  <TotalTime>0</TotalTime>
  <Pages>8</Pages>
  <Words>1817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Impacta de Tecnologia</vt:lpstr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Impacta de Tecnologia</dc:title>
  <dc:subject>Modelo de Provas dos Cursos de BD e DAI</dc:subject>
  <dc:creator>Profa. Ana Cristina dos Santos</dc:creator>
  <cp:keywords/>
  <cp:lastModifiedBy>BrunoBarroca</cp:lastModifiedBy>
  <cp:revision>2</cp:revision>
  <cp:lastPrinted>2009-09-20T18:56:00Z</cp:lastPrinted>
  <dcterms:created xsi:type="dcterms:W3CDTF">2019-09-23T22:36:00Z</dcterms:created>
  <dcterms:modified xsi:type="dcterms:W3CDTF">2019-09-23T22:36:00Z</dcterms:modified>
</cp:coreProperties>
</file>